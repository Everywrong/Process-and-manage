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/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代码评审标准：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</w:p>
    <w:tbl>
      <w:tblPr>
        <w:tblStyle w:val="3"/>
        <w:tblW w:w="898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5"/>
        <w:gridCol w:w="3480"/>
        <w:gridCol w:w="1100"/>
        <w:gridCol w:w="34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44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评审对象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作者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44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评审人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评审工作量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98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程序结构组织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代码结构清晰，外观整齐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所有的函数以及接口定义清晰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整个代码体系结构组合合理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模块中所有的数据结构都定义为局部的，并且通过定义好的函数进行访问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接口模块化，修改时不影响其他代码模块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提供了处理数据的策略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数据库操作、IO操作等是否正确关闭资源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多处使用相同代码时，应定义唯一方法或变量以供使用。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导入类时，如果仅使用包中的几个类，应导入具体类，而不是导入整个包。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检查代码和详细设计是否一致。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检查类中是否有无效的代码或者是无用的代码。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不要使用System.out.print()输出，需要进行日志处理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所有的文件名符合文件命名规范，见名知意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文件和模块分组清晰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所有的代码行在80字符以内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每个程序文件都小于2000行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98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代码组织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数据库查询语句不要出现select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对需要处理的字符串定义为StringBuffer ，常量定义成静态的。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所有的变量名都小于32字符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每行代码都小于80字符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类名、方法名、变量名的命名是否规范。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有返回值的方法是否正确返回。Return语句应定义在方法结尾处。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代码排版是否规范。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所有的行每行最多只有一句代码或一个表达式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复杂的表达式具备可读性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续行缩进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括号在合适的位置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每个顺序的小块用空行隔开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注释和代码对齐或接续在代码之后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代码的逻辑是否有问题。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和CSS除非必要就放到外部的单独文件中，在JSP中引用。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连接数据库的方法必须调用公用的方法。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异常要统一处理，异常处理方法是否符合项目组的约定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显示的文本无拼写和语法错误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代码与操作符的优先级无关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所有的表达式使用了正确的操作符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98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函数组织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代码中有相关注解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函数的名字清晰的定义了它的目标以及函数所做的事情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函数中所有的部分都合理的组成函数，相关独立的语句组组成函数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参数遵循一个明显的顺序；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所有的参数都被使用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函数的参数接口关系清晰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如果一个函数有返回值，在所有的出口都有返回值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函数的参数个数小于7个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使用的算法说明清楚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函数检查了输入数据的合法性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函数异常处理清楚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代码检查调用函数的返回值，参数和调用匹配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递归定义了出口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递归局限于一个函数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对接口的调用必须要有判断传入的参数不能为空和传入的参数正确。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98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数据类型与变量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数据类型存在数据类型解释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代码避免了重新定义预先定义的数据类型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静态变量明确区分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每一个变量都初始化了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所有的变量都有最小的活动范围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所有的全局变量都描述清楚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所有的变量都用到了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98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条件判断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条件检查和结果在代码中清晰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If/else 使用正确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判断的次数降到最小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最常用的情况最先判断 ，所有的情况都考虑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判断条件使用引用时，应先判断其是否为null。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98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循环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不要出现三层以上的for循环。如有必要必须写清楚注释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循环体不为空，循环体能够一次看清楚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注意while循环和for循环的使用情况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代码中不存在无穷次循环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循环体内的循环变量起到指示作用。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所有的循环边界是否正确；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循环终止的条件清晰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循环条件、判断条件的边界值，数组、集合下标是否越界。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98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注释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类、方法、判断条件、循环、主要变量是否添加注释。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类名、方法名、变量名的命名是否规范。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源代码能够自我解释 ，每个人看到代码就能很快理解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注解清楚正确 ，注解为用户服务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类、方法、变量等注释是否符合规范，注释是否能够清晰明了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对if和for、while等要进行必要的注释，并且方法体都要用{  }包起来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代码的注释不能过于简单。要清晰明了，提交的时候必须写清楚修改的功能点和为什么要修改。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注释是否较清晰且必要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3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函数是否已经有文档注释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98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总括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代码直观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无用的代码、注解已经删除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除非必要，不要再循环体内定义对象。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代码是否与详细设计一致。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98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其他注意项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尽量减少同名的类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不要在循环中反复定义创建变量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不要在循环中使用复杂的计算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在sql中注意敏感的单词要回避使用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代码与操作系统无关，不需要任何假设条件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98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特殊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所有的数组访问在它们的边界内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类型转换明确指明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7F7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所有常量定义和使用替代代码中的数字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DDDDDD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一个方法体的代码幅应该在一屏比较和合理；逻辑复杂的代码可以抽离出方法体</w:t>
            </w:r>
          </w:p>
        </w:tc>
      </w:tr>
    </w:tbl>
    <w:p>
      <w:pPr>
        <w:rPr>
          <w:rFonts w:hint="eastAsia"/>
          <w:b/>
          <w:bCs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A0378F"/>
    <w:rsid w:val="1624120F"/>
    <w:rsid w:val="259743C6"/>
    <w:rsid w:val="66813501"/>
    <w:rsid w:val="66FA500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2018-06-10T07:26:00Z</dcterms:created>
  <dc:creator>Administrator</dc:creator>
  <cp:lastModifiedBy>Administrator</cp:lastModifiedBy>
  <dcterms:modified xsi:type="dcterms:W3CDTF">2018-06-10T11:54:24Z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